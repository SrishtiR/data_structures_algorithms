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D9" w:rsidRDefault="00517ED9" w:rsidP="00517ED9">
      <w:pPr>
        <w:spacing w:after="0" w:line="240" w:lineRule="auto"/>
      </w:pPr>
      <w:r>
        <w:t>Arrays</w:t>
      </w:r>
    </w:p>
    <w:p w:rsidR="00517ED9" w:rsidRDefault="00517ED9" w:rsidP="00517ED9">
      <w:pPr>
        <w:spacing w:after="0" w:line="240" w:lineRule="auto"/>
      </w:pPr>
    </w:p>
    <w:p w:rsidR="00517ED9" w:rsidRPr="00286A03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286A03">
        <w:rPr>
          <w:highlight w:val="yellow"/>
        </w:rPr>
        <w:t>Given an array A[] and a number x, check for pair in A[] with sum as x</w:t>
      </w:r>
    </w:p>
    <w:p w:rsidR="00517ED9" w:rsidRPr="00286A03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286A03">
        <w:rPr>
          <w:highlight w:val="yellow"/>
        </w:rPr>
        <w:t>Majority Element</w:t>
      </w:r>
    </w:p>
    <w:p w:rsidR="00517ED9" w:rsidRPr="00286A03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286A03">
        <w:rPr>
          <w:highlight w:val="yellow"/>
        </w:rPr>
        <w:t>Find the Number Occurring Odd Number of Times</w:t>
      </w:r>
    </w:p>
    <w:p w:rsidR="00517ED9" w:rsidRPr="00286A03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286A03">
        <w:rPr>
          <w:highlight w:val="yellow"/>
        </w:rPr>
        <w:t xml:space="preserve">Largest Sum Contiguous </w:t>
      </w:r>
      <w:proofErr w:type="spellStart"/>
      <w:r w:rsidRPr="00286A03">
        <w:rPr>
          <w:highlight w:val="yellow"/>
        </w:rPr>
        <w:t>Subarray</w:t>
      </w:r>
      <w:proofErr w:type="spellEnd"/>
    </w:p>
    <w:p w:rsidR="00517ED9" w:rsidRPr="00286A03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286A03">
        <w:rPr>
          <w:highlight w:val="yellow"/>
        </w:rPr>
        <w:t>Find the Missing Number</w:t>
      </w:r>
    </w:p>
    <w:p w:rsidR="00517ED9" w:rsidRPr="00286A03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286A03">
        <w:rPr>
          <w:highlight w:val="yellow"/>
        </w:rPr>
        <w:t>Search an element in a sorted and pivoted array</w:t>
      </w:r>
    </w:p>
    <w:p w:rsidR="00517ED9" w:rsidRPr="00286A03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286A03">
        <w:rPr>
          <w:highlight w:val="yellow"/>
        </w:rPr>
        <w:t xml:space="preserve">Merge an array of size n into another array of size </w:t>
      </w:r>
      <w:proofErr w:type="spellStart"/>
      <w:r w:rsidRPr="00286A03">
        <w:rPr>
          <w:highlight w:val="yellow"/>
        </w:rPr>
        <w:t>m+n</w:t>
      </w:r>
      <w:proofErr w:type="spellEnd"/>
    </w:p>
    <w:p w:rsidR="00517ED9" w:rsidRPr="0093357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 w:rsidRPr="00933579">
        <w:t>Median of two sorted arrays</w:t>
      </w:r>
    </w:p>
    <w:p w:rsidR="00517ED9" w:rsidRPr="00286A03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286A03">
        <w:rPr>
          <w:highlight w:val="yellow"/>
        </w:rPr>
        <w:t>Write a program to reverse an array</w:t>
      </w:r>
    </w:p>
    <w:p w:rsidR="00517ED9" w:rsidRPr="00286A03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286A03">
        <w:rPr>
          <w:highlight w:val="yellow"/>
        </w:rPr>
        <w:t>Program for array rotation</w:t>
      </w:r>
    </w:p>
    <w:p w:rsidR="00517ED9" w:rsidRPr="009404CB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9404CB">
        <w:rPr>
          <w:highlight w:val="yellow"/>
        </w:rPr>
        <w:t>Reversal algorithm for array rotation</w:t>
      </w:r>
    </w:p>
    <w:p w:rsidR="00517ED9" w:rsidRPr="0093357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 w:rsidRPr="00933579">
        <w:t>Block swap algorithm for array rotation</w:t>
      </w:r>
    </w:p>
    <w:p w:rsidR="00517ED9" w:rsidRPr="0016488E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16488E">
        <w:rPr>
          <w:highlight w:val="yellow"/>
        </w:rPr>
        <w:t>Maximum sum such that no two elements are adjacent</w:t>
      </w:r>
    </w:p>
    <w:p w:rsidR="00517ED9" w:rsidRPr="00286A03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286A03">
        <w:rPr>
          <w:highlight w:val="yellow"/>
        </w:rPr>
        <w:t>Leaders in an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Sort elements by frequency | Set 1</w:t>
      </w:r>
    </w:p>
    <w:p w:rsidR="00517ED9" w:rsidRPr="00CA6C07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CA6C07">
        <w:rPr>
          <w:highlight w:val="yellow"/>
        </w:rPr>
        <w:t>Count Inversions in an array</w:t>
      </w:r>
    </w:p>
    <w:p w:rsidR="00971064" w:rsidRPr="00933579" w:rsidRDefault="00971064" w:rsidP="00971064">
      <w:pPr>
        <w:pStyle w:val="ListParagraph"/>
        <w:numPr>
          <w:ilvl w:val="0"/>
          <w:numId w:val="1"/>
        </w:numPr>
        <w:spacing w:after="0" w:line="240" w:lineRule="auto"/>
      </w:pPr>
      <w:r w:rsidRPr="00933579">
        <w:t>Count Inversions in an array</w:t>
      </w:r>
      <w:r w:rsidR="006F1C29" w:rsidRPr="00933579">
        <w:t>-using merge</w:t>
      </w:r>
    </w:p>
    <w:p w:rsidR="00517ED9" w:rsidRPr="006942E1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6942E1">
        <w:rPr>
          <w:highlight w:val="yellow"/>
        </w:rPr>
        <w:t>Two elements whose sum is closest to zero</w:t>
      </w:r>
    </w:p>
    <w:p w:rsidR="00517ED9" w:rsidRPr="00CC2C38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CC2C38">
        <w:rPr>
          <w:highlight w:val="yellow"/>
        </w:rPr>
        <w:t>Find the smallest and second smallest element in an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 w:rsidRPr="00E329F8">
        <w:rPr>
          <w:highlight w:val="yellow"/>
        </w:rPr>
        <w:t>Check for Majority Element in a sorted array</w:t>
      </w:r>
    </w:p>
    <w:p w:rsidR="00517ED9" w:rsidRPr="0093357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 w:rsidRPr="00933579">
        <w:t>Maximum and minimum of an array using minimum number of comparisons</w:t>
      </w:r>
    </w:p>
    <w:p w:rsidR="00517ED9" w:rsidRPr="006670D3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6670D3">
        <w:rPr>
          <w:highlight w:val="yellow"/>
        </w:rPr>
        <w:t>Segregate 0s and 1s in an array</w:t>
      </w:r>
    </w:p>
    <w:p w:rsidR="00517ED9" w:rsidRPr="00A11D9E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4C6C9C">
        <w:rPr>
          <w:highlight w:val="yellow"/>
        </w:rPr>
        <w:t xml:space="preserve">k largest(or smallest) elements in an array | </w:t>
      </w:r>
      <w:r w:rsidRPr="00A11D9E">
        <w:t>added Min Heap method</w:t>
      </w:r>
      <w:r w:rsidR="004C6C9C" w:rsidRPr="00A11D9E">
        <w:t>(using sorting)</w:t>
      </w:r>
    </w:p>
    <w:p w:rsidR="00517ED9" w:rsidRPr="00840833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840833">
        <w:rPr>
          <w:highlight w:val="yellow"/>
        </w:rPr>
        <w:t>Maximum difference between two elements</w:t>
      </w:r>
    </w:p>
    <w:p w:rsidR="00517ED9" w:rsidRPr="00D06332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D06332">
        <w:rPr>
          <w:highlight w:val="yellow"/>
        </w:rPr>
        <w:t>Union and Intersection of two sorted arrays</w:t>
      </w:r>
    </w:p>
    <w:p w:rsidR="00517ED9" w:rsidRPr="00B43CB9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B43CB9">
        <w:rPr>
          <w:highlight w:val="yellow"/>
        </w:rPr>
        <w:t>Floor and Ceiling in a sorted array</w:t>
      </w:r>
    </w:p>
    <w:p w:rsidR="00517ED9" w:rsidRPr="00622217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magenta"/>
        </w:rPr>
      </w:pPr>
      <w:r w:rsidRPr="00622217">
        <w:rPr>
          <w:highlight w:val="magenta"/>
        </w:rPr>
        <w:t>A Product Array Puzzle</w:t>
      </w:r>
    </w:p>
    <w:p w:rsidR="00517ED9" w:rsidRPr="002B5CB5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2B5CB5">
        <w:rPr>
          <w:highlight w:val="yellow"/>
        </w:rPr>
        <w:t>Segregate Even and Odd numbers</w:t>
      </w:r>
    </w:p>
    <w:p w:rsidR="00517ED9" w:rsidRPr="00C872DD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C872DD">
        <w:rPr>
          <w:highlight w:val="yellow"/>
        </w:rPr>
        <w:t>Find the two repeating elements in a given array</w:t>
      </w:r>
    </w:p>
    <w:p w:rsidR="00517ED9" w:rsidRPr="00EE5BCD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EE5BCD">
        <w:rPr>
          <w:highlight w:val="yellow"/>
        </w:rPr>
        <w:t>Sort an array of 0s, 1s and 2s</w:t>
      </w:r>
      <w:r w:rsidR="00707F5B">
        <w:rPr>
          <w:highlight w:val="yellow"/>
        </w:rPr>
        <w:t xml:space="preserve"> </w:t>
      </w:r>
      <w:r w:rsidR="00707F5B" w:rsidRPr="00A11D9E">
        <w:t xml:space="preserve">// try using </w:t>
      </w:r>
      <w:proofErr w:type="spellStart"/>
      <w:r w:rsidR="00707F5B" w:rsidRPr="00A11D9E">
        <w:t>dutch</w:t>
      </w:r>
      <w:proofErr w:type="spellEnd"/>
      <w:r w:rsidR="00707F5B" w:rsidRPr="00A11D9E">
        <w:t xml:space="preserve"> national flag algorithm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the Minimum length Unsorted </w:t>
      </w:r>
      <w:proofErr w:type="spellStart"/>
      <w:r>
        <w:t>Subarray</w:t>
      </w:r>
      <w:proofErr w:type="spellEnd"/>
      <w:r>
        <w:t>, sorting which makes the complete array sorted</w:t>
      </w:r>
    </w:p>
    <w:p w:rsidR="00517ED9" w:rsidRPr="00412CAE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412CAE">
        <w:rPr>
          <w:highlight w:val="yellow"/>
        </w:rPr>
        <w:t>Find duplicates in O(n) time and O(1) extra space</w:t>
      </w:r>
    </w:p>
    <w:p w:rsidR="00517ED9" w:rsidRPr="00160663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160663">
        <w:rPr>
          <w:highlight w:val="yellow"/>
        </w:rPr>
        <w:t>Equilibrium index of an array</w:t>
      </w:r>
    </w:p>
    <w:p w:rsidR="00517ED9" w:rsidRPr="00412CAE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412CAE">
        <w:rPr>
          <w:highlight w:val="yellow"/>
        </w:rPr>
        <w:t>Linked List vs Array</w:t>
      </w:r>
    </w:p>
    <w:p w:rsidR="00517ED9" w:rsidRPr="00160663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160663">
        <w:rPr>
          <w:highlight w:val="yellow"/>
        </w:rPr>
        <w:t>Which sorting algorithm makes minimum number of memory writes?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Turn an image by 90 degree</w:t>
      </w:r>
    </w:p>
    <w:p w:rsidR="00517ED9" w:rsidRPr="002C63C3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2C63C3">
        <w:rPr>
          <w:highlight w:val="yellow"/>
        </w:rPr>
        <w:t>Next Greater Element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Check if array elements are consecutive | Added Method 3</w:t>
      </w:r>
    </w:p>
    <w:p w:rsidR="00517ED9" w:rsidRPr="00B172DB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B172DB">
        <w:rPr>
          <w:highlight w:val="yellow"/>
        </w:rPr>
        <w:t>Find the smallest missing number</w:t>
      </w:r>
    </w:p>
    <w:p w:rsidR="00517ED9" w:rsidRPr="0044341F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44341F">
        <w:rPr>
          <w:highlight w:val="yellow"/>
        </w:rPr>
        <w:t>Count the number of occurrences in a sorted array</w:t>
      </w:r>
    </w:p>
    <w:p w:rsidR="00517ED9" w:rsidRPr="0044341F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color w:val="00B050"/>
        </w:rPr>
      </w:pPr>
      <w:r w:rsidRPr="0044341F">
        <w:rPr>
          <w:color w:val="00B050"/>
        </w:rPr>
        <w:t>Interpolation search vs Binary search</w:t>
      </w:r>
    </w:p>
    <w:p w:rsidR="00517ED9" w:rsidRPr="0044341F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44341F">
        <w:rPr>
          <w:highlight w:val="yellow"/>
        </w:rPr>
        <w:t xml:space="preserve">Given an array </w:t>
      </w:r>
      <w:proofErr w:type="spellStart"/>
      <w:r w:rsidRPr="0044341F">
        <w:rPr>
          <w:highlight w:val="yellow"/>
        </w:rPr>
        <w:t>arr</w:t>
      </w:r>
      <w:proofErr w:type="spellEnd"/>
      <w:r w:rsidRPr="0044341F">
        <w:rPr>
          <w:highlight w:val="yellow"/>
        </w:rPr>
        <w:t xml:space="preserve">[], find the maximum j – </w:t>
      </w:r>
      <w:proofErr w:type="spellStart"/>
      <w:r w:rsidRPr="0044341F">
        <w:rPr>
          <w:highlight w:val="yellow"/>
        </w:rPr>
        <w:t>i</w:t>
      </w:r>
      <w:proofErr w:type="spellEnd"/>
      <w:r w:rsidRPr="0044341F">
        <w:rPr>
          <w:highlight w:val="yellow"/>
        </w:rPr>
        <w:t xml:space="preserve"> such that </w:t>
      </w:r>
      <w:proofErr w:type="spellStart"/>
      <w:r w:rsidRPr="0044341F">
        <w:rPr>
          <w:highlight w:val="yellow"/>
        </w:rPr>
        <w:t>arr</w:t>
      </w:r>
      <w:proofErr w:type="spellEnd"/>
      <w:r w:rsidRPr="0044341F">
        <w:rPr>
          <w:highlight w:val="yellow"/>
        </w:rPr>
        <w:t xml:space="preserve">[j] &gt; </w:t>
      </w:r>
      <w:proofErr w:type="spellStart"/>
      <w:r w:rsidRPr="0044341F">
        <w:rPr>
          <w:highlight w:val="yellow"/>
        </w:rPr>
        <w:t>arr</w:t>
      </w:r>
      <w:proofErr w:type="spellEnd"/>
      <w:r w:rsidRPr="0044341F">
        <w:rPr>
          <w:highlight w:val="yellow"/>
        </w:rPr>
        <w:t>[</w:t>
      </w:r>
      <w:proofErr w:type="spellStart"/>
      <w:r w:rsidRPr="0044341F">
        <w:rPr>
          <w:highlight w:val="yellow"/>
        </w:rPr>
        <w:t>i</w:t>
      </w:r>
      <w:proofErr w:type="spellEnd"/>
      <w:r w:rsidRPr="0044341F">
        <w:rPr>
          <w:highlight w:val="yellow"/>
        </w:rPr>
        <w:t>]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Maximum of all </w:t>
      </w:r>
      <w:proofErr w:type="spellStart"/>
      <w:r>
        <w:t>subarrays</w:t>
      </w:r>
      <w:proofErr w:type="spellEnd"/>
      <w:r>
        <w:t xml:space="preserve"> of size k (Added a O(n) method)</w:t>
      </w:r>
    </w:p>
    <w:p w:rsidR="00517ED9" w:rsidRPr="003A63CF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3A63CF">
        <w:rPr>
          <w:highlight w:val="yellow"/>
        </w:rPr>
        <w:t>Find whether an array is subset of another array | Added Method 3</w:t>
      </w:r>
    </w:p>
    <w:p w:rsidR="00517ED9" w:rsidRPr="00A0149B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A0149B">
        <w:rPr>
          <w:highlight w:val="yellow"/>
        </w:rPr>
        <w:t>Find the minimum distance between two numbers</w:t>
      </w:r>
    </w:p>
    <w:p w:rsidR="00517ED9" w:rsidRPr="00BE1BBC" w:rsidRDefault="00517ED9" w:rsidP="00517ED9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BE1BBC">
        <w:rPr>
          <w:highlight w:val="yellow"/>
        </w:rPr>
        <w:t>Find the repeating and the missing | Added 3 new methods</w:t>
      </w:r>
      <w:bookmarkStart w:id="0" w:name="_GoBack"/>
      <w:bookmarkEnd w:id="0"/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Median in a stream of integers (running integers)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a Fixed Point in a given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Maximum Length </w:t>
      </w:r>
      <w:proofErr w:type="spellStart"/>
      <w:r>
        <w:t>Bitonic</w:t>
      </w:r>
      <w:proofErr w:type="spellEnd"/>
      <w:r>
        <w:t xml:space="preserve"> </w:t>
      </w:r>
      <w:proofErr w:type="spellStart"/>
      <w:r>
        <w:t>Subarray</w:t>
      </w:r>
      <w:proofErr w:type="spellEnd"/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the maximum element in an array which is first increasing and then decreasing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Count smaller elements on right side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Minimum number of jumps to reach end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Implement two stacks in an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</w:t>
      </w:r>
      <w:proofErr w:type="spellStart"/>
      <w:r>
        <w:t>subarray</w:t>
      </w:r>
      <w:proofErr w:type="spellEnd"/>
      <w:r>
        <w:t xml:space="preserve"> with given sum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Dynamic Programming | Set 14 (Maximum Sum Increasing Subsequence)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Longest Monotonically Increasing Subsequence Size (N log N)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a triplet that sum to a given value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the smallest positive number missing from an unsorted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the two numbers with odd occurrences in an unsorted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The Celebrity Problem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Dynamic Programming | Set 15 (Longest </w:t>
      </w:r>
      <w:proofErr w:type="spellStart"/>
      <w:r>
        <w:t>Bitonic</w:t>
      </w:r>
      <w:proofErr w:type="spellEnd"/>
      <w:r>
        <w:t xml:space="preserve"> Subsequence)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a sorted subsequence of size 3 in linear time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Largest </w:t>
      </w:r>
      <w:proofErr w:type="spellStart"/>
      <w:r>
        <w:t>subarray</w:t>
      </w:r>
      <w:proofErr w:type="spellEnd"/>
      <w:r>
        <w:t xml:space="preserve"> with equal number of 0s and 1s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Dynamic Programming | Set 18 (Partition problem)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Maximum Product </w:t>
      </w:r>
      <w:proofErr w:type="spellStart"/>
      <w:r>
        <w:t>Subarray</w:t>
      </w:r>
      <w:proofErr w:type="spellEnd"/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a pair with the given difference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Replace every element with the next greatest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Dynamic Programming | Set 20 (Maximum Length Chain of Pairs)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four elements that sum to a given value | Set 1 (n^3 solution)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four elements that sum to a given value | Set 2 ( O(n^2Logn) Solution)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Sort a nearly sorted (or K sorted)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Maximum circular </w:t>
      </w:r>
      <w:proofErr w:type="spellStart"/>
      <w:r>
        <w:t>subarray</w:t>
      </w:r>
      <w:proofErr w:type="spellEnd"/>
      <w:r>
        <w:t xml:space="preserve"> sum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the row with maximum number of 1s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Median of two sorted arrays of different sizes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Shuffle a given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Count the number of possible triangles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Iterative Quick Sort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the number of islands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Construction of Longest Monotonically Increasing Subsequence (N log N)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the first circular tour that visits all petrol pumps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Arrange given numbers to form the biggest number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Pancake sorting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A Pancake Sorting Problem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Tug of War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Divide and Conquer | Set 3 (Maximum </w:t>
      </w:r>
      <w:proofErr w:type="spellStart"/>
      <w:r>
        <w:t>Subarray</w:t>
      </w:r>
      <w:proofErr w:type="spellEnd"/>
      <w:r>
        <w:t xml:space="preserve"> Sum)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Counting Sort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Merge Overlapping Intervals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the maximum repeating number in O(n) time and O(1) extra space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Stock Buy Sell to Maximize Profit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Rearrange positive and negative numbers in O(n) time and O(1) extra space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Sort elements by frequency | Set 2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a peak element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Print all possible combinations of r elements in a given array of size n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Given an array of </w:t>
      </w:r>
      <w:proofErr w:type="spellStart"/>
      <w:r>
        <w:t>of</w:t>
      </w:r>
      <w:proofErr w:type="spellEnd"/>
      <w:r>
        <w:t xml:space="preserve"> size n and a number k, find all elements that appear more than n/k times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Find the point where a monotonically increasing function becomes positive first time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the Increasing subsequence of length three with maximum product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the minimum element in a sorted and rotated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Stable Marriage Problem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Merge k sorted arrays | Set 1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Radix Sort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Move all zeroes to end of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number of pairs such that </w:t>
      </w:r>
      <w:proofErr w:type="spellStart"/>
      <w:r>
        <w:t>x^y</w:t>
      </w:r>
      <w:proofErr w:type="spellEnd"/>
      <w:r>
        <w:t xml:space="preserve"> &gt; </w:t>
      </w:r>
      <w:proofErr w:type="spellStart"/>
      <w:r>
        <w:t>y^x</w:t>
      </w:r>
      <w:proofErr w:type="spellEnd"/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Count all distinct pairs with difference equal to k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if there is a </w:t>
      </w:r>
      <w:proofErr w:type="spellStart"/>
      <w:r>
        <w:t>subarray</w:t>
      </w:r>
      <w:proofErr w:type="spellEnd"/>
      <w:r>
        <w:t xml:space="preserve"> with 0 sum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Smallest </w:t>
      </w:r>
      <w:proofErr w:type="spellStart"/>
      <w:r>
        <w:t>subarray</w:t>
      </w:r>
      <w:proofErr w:type="spellEnd"/>
      <w:r>
        <w:t xml:space="preserve"> with sum greater than a given value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Sort an array according to the order defined by another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Maximum Sum Path in Two Arrays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Sort an array in wave form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K’th</w:t>
      </w:r>
      <w:proofErr w:type="spellEnd"/>
      <w:r>
        <w:t xml:space="preserve"> Smallest/Largest Element in Unsorted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K’th</w:t>
      </w:r>
      <w:proofErr w:type="spellEnd"/>
      <w:r>
        <w:t xml:space="preserve"> Smallest/Largest Element in Unsorted Array in Expected Linear Time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K’th</w:t>
      </w:r>
      <w:proofErr w:type="spellEnd"/>
      <w:r>
        <w:t xml:space="preserve"> Smallest/Largest Element in Unsorted Array in Worst Case Linear Time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Index of 0 to be replaced with 1 to get longest continuous sequence of 1s in a binary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the closest pair from two sorted arrays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Given a sorted array and a number x, find the pair in array whose sum is closest to x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Count 1’s in a sorted binary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Print All Distinct Elements of a given integer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Construct an array from its pair-sum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common elements in three sorted arrays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the first repeating element in an array of integers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the smallest positive integer value that cannot be represented as sum of any subset of a given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Rearrange an array such that ‘</w:t>
      </w:r>
      <w:proofErr w:type="spellStart"/>
      <w:r>
        <w:t>arr</w:t>
      </w:r>
      <w:proofErr w:type="spellEnd"/>
      <w:r>
        <w:t>[j]’ becomes ‘</w:t>
      </w:r>
      <w:proofErr w:type="spellStart"/>
      <w:r>
        <w:t>i</w:t>
      </w:r>
      <w:proofErr w:type="spellEnd"/>
      <w:r>
        <w:t>’ if ‘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]’ is ‘j’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position of an element in a sorted array of infinite numbers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Can </w:t>
      </w:r>
      <w:proofErr w:type="spellStart"/>
      <w:r>
        <w:t>QuickSort</w:t>
      </w:r>
      <w:proofErr w:type="spellEnd"/>
      <w:r>
        <w:t xml:space="preserve"> be implemented in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 worst case time complexity?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Check if a given array contains duplicate elements within k distance from each other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the element that appears once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Replace every array element by multiplication of previous and next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Check if any two intervals overlap among a given set of intervals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Delete an element from array (Using two traversals and one traversal)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the largest pair sum in an unsorted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Online algorithm for checking palindrome in a stream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Pythagorean Triplet in an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Maximum profit by buying and selling a share at most twice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Union and Intersection of two unsorted Arrays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Count frequencies of all elements in array in O(1) extra space and O(n) time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Generate all possible sorted arrays from alternate elements of two given sorted arrays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Minimum number of swaps required for arranging pairs adjacent to each other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Trapping Rain Water 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Convert array into Zig-</w:t>
      </w:r>
      <w:proofErr w:type="spellStart"/>
      <w:r>
        <w:t>Zag</w:t>
      </w:r>
      <w:proofErr w:type="spellEnd"/>
      <w:r>
        <w:t xml:space="preserve"> fashion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maximum average </w:t>
      </w:r>
      <w:proofErr w:type="spellStart"/>
      <w:r>
        <w:t>subarray</w:t>
      </w:r>
      <w:proofErr w:type="spellEnd"/>
      <w:r>
        <w:t xml:space="preserve"> of k length  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maximum value of Sum( </w:t>
      </w:r>
      <w:proofErr w:type="spellStart"/>
      <w:r>
        <w:t>i</w:t>
      </w:r>
      <w:proofErr w:type="spellEnd"/>
      <w:r>
        <w:t>*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with only rotations on given array allowed  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Reorder an array according to given indexes  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zeroes to be flipped so that number of consecutive 1’s is maximized  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Count triplets with sum smaller than a given value  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the </w:t>
      </w:r>
      <w:proofErr w:type="spellStart"/>
      <w:r>
        <w:t>subarray</w:t>
      </w:r>
      <w:proofErr w:type="spellEnd"/>
      <w:r>
        <w:t xml:space="preserve"> with least average  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Count Inversions of size three in a </w:t>
      </w:r>
      <w:proofErr w:type="spellStart"/>
      <w:r>
        <w:t>give</w:t>
      </w:r>
      <w:proofErr w:type="spellEnd"/>
      <w:r>
        <w:t xml:space="preserve">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Longest Span with same Sum in two Binary arrays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Merge two sorted arrays with O(1) extra space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Form minimum number from given sequence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Subarray</w:t>
      </w:r>
      <w:proofErr w:type="spellEnd"/>
      <w:r>
        <w:t>/Substring vs Subsequence and Programs to Generate them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Count Strictly Increasing </w:t>
      </w:r>
      <w:proofErr w:type="spellStart"/>
      <w:r>
        <w:t>Subarrays</w:t>
      </w:r>
      <w:proofErr w:type="spellEnd"/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Rearrange an array in maximum minimum form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minimum difference between any two elements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lost element from a duplicated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Count pairs with given sum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Count minimum steps to get the given desired array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Find minimum number of merge operations to make an array palindrome</w:t>
      </w:r>
    </w:p>
    <w:p w:rsidR="00517ED9" w:rsidRDefault="00517ED9" w:rsidP="00517ED9">
      <w:pPr>
        <w:pStyle w:val="ListParagraph"/>
        <w:numPr>
          <w:ilvl w:val="0"/>
          <w:numId w:val="1"/>
        </w:numPr>
        <w:spacing w:after="0" w:line="240" w:lineRule="auto"/>
      </w:pPr>
      <w:r>
        <w:t>Minimize the maximum difference between the heights</w:t>
      </w:r>
    </w:p>
    <w:p w:rsidR="00517ED9" w:rsidRDefault="00517ED9" w:rsidP="00517ED9">
      <w:pPr>
        <w:spacing w:after="0" w:line="240" w:lineRule="auto"/>
      </w:pPr>
      <w:r>
        <w:tab/>
      </w:r>
    </w:p>
    <w:p w:rsidR="00517ED9" w:rsidRDefault="00517ED9" w:rsidP="00517ED9">
      <w:pPr>
        <w:spacing w:after="0" w:line="240" w:lineRule="auto"/>
      </w:pPr>
      <w:r>
        <w:t>Singly Linked List:</w:t>
      </w:r>
    </w:p>
    <w:p w:rsidR="00517ED9" w:rsidRDefault="00517ED9" w:rsidP="00517ED9">
      <w:pPr>
        <w:spacing w:after="0" w:line="240" w:lineRule="auto"/>
      </w:pP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Introduction to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Linked List vs Array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Linked List Insertion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Linked List Deletion (Deleting a given key)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Linked List Deletion (Deleting a key at given position)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A Programmer’s approach of looking at Array vs.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Find Length of a Linked List (Iterative and Recursive)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Search an element in a Linked List (Iterative and Recursive)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How to write C functions that modify head pointer of a Linked List?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Swap nodes in a linked list without swapping data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Write a function to get Nth node in a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Print the middle of a given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Nth node from the end of a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Write a function to delete a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Write a function that counts the number of times a given </w:t>
      </w:r>
      <w:proofErr w:type="spellStart"/>
      <w:r>
        <w:t>int</w:t>
      </w:r>
      <w:proofErr w:type="spellEnd"/>
      <w:r>
        <w:t xml:space="preserve"> occurs in a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Reverse a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Detect loop in a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Merge two sorted linked lists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Generic Linked List in C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Given a linked list which is sorted, how will you insert in sorted way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Given only a pointer to a node to be deleted in a singly linked list, how do you delete it?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Function to check if a singly linked list is palindrome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Intersection point of two Linked Lists.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Recursive function to print reverse of a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Remove duplicates from a sorted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Remove duplicates from an unsorted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Pairwise swap elements of a given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Practice questions for Linked List and Recursion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Move last element to front of a given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Intersection of two Sorted Linked Lists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Delete alternate nodes of a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Alternating split of a given Singly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Identical Linked Lists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Merge Sort for Linked Lists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Reverse a Linked List in groups of given size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Reverse alternate K nodes in a Singly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Delete nodes which have a greater value on right side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Segregate even and odd nodes in a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Detect and Remove Loop in a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Add two numbers represented by linked lists | Set 1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Delete a given node in Linked List under given constraints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Union and Intersection of two Linked Lists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Find a triplet from three linked lists with sum equal to a given number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Rotate a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Flattening a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Add two numbers represented by linked lists | Set 2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Sort a linked list of 0s, 1s and 2s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Flatten a multilevel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Delete N nodes after M nodes of a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QuickSort</w:t>
      </w:r>
      <w:proofErr w:type="spellEnd"/>
      <w:r>
        <w:t xml:space="preserve"> on Singly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Merge a linked list into another linked list at alternate positions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Pairwise swap elements of a given linked list by changing links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Given a linked list of line segments, remove middle points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Construct a Maximum Sum Linked List out of two Sorted Linked Lists having some Common nodes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Can we reverse a linked list in less than </w:t>
      </w:r>
      <w:proofErr w:type="gramStart"/>
      <w:r>
        <w:t>O(</w:t>
      </w:r>
      <w:proofErr w:type="gramEnd"/>
      <w:r>
        <w:t>n)?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Clone a linked list with next and random pointer | Set 1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Clone a linked list with next and random pointer | Set 2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Insertion Sort for Singly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Point to next higher value node in a linked list with an arbitrary pointer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Rearrange a given linked list in-place.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Sort a linked list that is sorted alternating ascending and descending orders?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Select a Random Node from a Singly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Why Quick Sort preferred for Arrays and Merge Sort for Linked Lists?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Merge two sorted linked lists such that merged list is in reverse order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Compare two strings represented as linked lists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Rearrange a linked list such that all even and odd positioned nodes are together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Rearrange a Linked List in Zig-</w:t>
      </w:r>
      <w:proofErr w:type="spellStart"/>
      <w:r>
        <w:t>Zag</w:t>
      </w:r>
      <w:proofErr w:type="spellEnd"/>
      <w:r>
        <w:t xml:space="preserve"> fashion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Add 1 to a number represented as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Point </w:t>
      </w:r>
      <w:proofErr w:type="spellStart"/>
      <w:r>
        <w:t>arbit</w:t>
      </w:r>
      <w:proofErr w:type="spellEnd"/>
      <w:r>
        <w:t xml:space="preserve"> pointer to greatest value right side node in a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Merge two sorted linked lists such that merged list is in reverse order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Convert a given Binary Tree to Doubly Linked List | Set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Check if a linked list of strings forms a palindrome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Sort linked list which is already sorted on absolute values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Delete last occurrence of an item from linked list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t>Delete a Linked List node at a given position</w:t>
      </w:r>
    </w:p>
    <w:p w:rsidR="00517ED9" w:rsidRDefault="00517ED9" w:rsidP="00517ED9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Linked List in java</w:t>
      </w:r>
    </w:p>
    <w:p w:rsidR="00517ED9" w:rsidRDefault="00517ED9" w:rsidP="00517ED9">
      <w:pPr>
        <w:spacing w:after="0" w:line="240" w:lineRule="auto"/>
      </w:pPr>
    </w:p>
    <w:p w:rsidR="00517ED9" w:rsidRDefault="00517ED9" w:rsidP="00517ED9">
      <w:pPr>
        <w:spacing w:after="0" w:line="240" w:lineRule="auto"/>
      </w:pPr>
      <w:r>
        <w:t>Circular Linked List:</w:t>
      </w:r>
    </w:p>
    <w:p w:rsidR="00517ED9" w:rsidRDefault="00517ED9" w:rsidP="00517ED9">
      <w:pPr>
        <w:spacing w:after="0" w:line="240" w:lineRule="auto"/>
      </w:pPr>
    </w:p>
    <w:p w:rsidR="00517ED9" w:rsidRDefault="00517ED9" w:rsidP="00517ED9">
      <w:pPr>
        <w:pStyle w:val="ListParagraph"/>
        <w:numPr>
          <w:ilvl w:val="0"/>
          <w:numId w:val="3"/>
        </w:numPr>
        <w:spacing w:after="0" w:line="240" w:lineRule="auto"/>
      </w:pPr>
      <w:r>
        <w:t>Circular Linked List Introduction and Applications,</w:t>
      </w:r>
    </w:p>
    <w:p w:rsidR="00517ED9" w:rsidRDefault="00517ED9" w:rsidP="00517ED9">
      <w:pPr>
        <w:pStyle w:val="ListParagraph"/>
        <w:numPr>
          <w:ilvl w:val="0"/>
          <w:numId w:val="3"/>
        </w:numPr>
        <w:spacing w:after="0" w:line="240" w:lineRule="auto"/>
      </w:pPr>
      <w:r>
        <w:t>Circular Linked List Traversal</w:t>
      </w:r>
    </w:p>
    <w:p w:rsidR="00517ED9" w:rsidRDefault="00517ED9" w:rsidP="00517ED9">
      <w:pPr>
        <w:pStyle w:val="ListParagraph"/>
        <w:numPr>
          <w:ilvl w:val="0"/>
          <w:numId w:val="3"/>
        </w:numPr>
        <w:spacing w:after="0" w:line="240" w:lineRule="auto"/>
      </w:pPr>
      <w:r>
        <w:t>Split a Circular Linked List into two halves</w:t>
      </w:r>
    </w:p>
    <w:p w:rsidR="00517ED9" w:rsidRDefault="00517ED9" w:rsidP="00517ED9">
      <w:pPr>
        <w:pStyle w:val="ListParagraph"/>
        <w:numPr>
          <w:ilvl w:val="0"/>
          <w:numId w:val="3"/>
        </w:numPr>
        <w:spacing w:after="0" w:line="240" w:lineRule="auto"/>
      </w:pPr>
      <w:r>
        <w:t>Sorted insert for circular linked list</w:t>
      </w:r>
    </w:p>
    <w:p w:rsidR="00517ED9" w:rsidRDefault="00517ED9" w:rsidP="00517ED9">
      <w:pPr>
        <w:spacing w:after="0" w:line="240" w:lineRule="auto"/>
      </w:pPr>
    </w:p>
    <w:p w:rsidR="00517ED9" w:rsidRDefault="00517ED9" w:rsidP="00517ED9">
      <w:pPr>
        <w:spacing w:after="0" w:line="240" w:lineRule="auto"/>
      </w:pPr>
      <w:r>
        <w:t>Doubly Linked List:</w:t>
      </w:r>
    </w:p>
    <w:p w:rsidR="00517ED9" w:rsidRDefault="00517ED9" w:rsidP="00517ED9">
      <w:pPr>
        <w:spacing w:after="0" w:line="240" w:lineRule="auto"/>
      </w:pPr>
    </w:p>
    <w:p w:rsidR="00517ED9" w:rsidRDefault="00517ED9" w:rsidP="00517ED9">
      <w:pPr>
        <w:pStyle w:val="ListParagraph"/>
        <w:numPr>
          <w:ilvl w:val="0"/>
          <w:numId w:val="4"/>
        </w:numPr>
        <w:spacing w:after="0" w:line="240" w:lineRule="auto"/>
      </w:pPr>
      <w:r>
        <w:t>Doubly Linked List Introduction and Insertion</w:t>
      </w:r>
    </w:p>
    <w:p w:rsidR="00517ED9" w:rsidRDefault="00517ED9" w:rsidP="00517ED9">
      <w:pPr>
        <w:pStyle w:val="ListParagraph"/>
        <w:numPr>
          <w:ilvl w:val="0"/>
          <w:numId w:val="4"/>
        </w:numPr>
        <w:spacing w:after="0" w:line="240" w:lineRule="auto"/>
      </w:pPr>
      <w:r>
        <w:t>Delete a node in a Doubly Linked List</w:t>
      </w:r>
    </w:p>
    <w:p w:rsidR="00517ED9" w:rsidRDefault="00517ED9" w:rsidP="00517ED9">
      <w:pPr>
        <w:pStyle w:val="ListParagraph"/>
        <w:numPr>
          <w:ilvl w:val="0"/>
          <w:numId w:val="4"/>
        </w:numPr>
        <w:spacing w:after="0" w:line="240" w:lineRule="auto"/>
      </w:pPr>
      <w:r>
        <w:t>Reverse a Doubly Linked List</w:t>
      </w:r>
    </w:p>
    <w:p w:rsidR="00517ED9" w:rsidRDefault="00517ED9" w:rsidP="00517ED9">
      <w:pPr>
        <w:pStyle w:val="ListParagraph"/>
        <w:numPr>
          <w:ilvl w:val="0"/>
          <w:numId w:val="4"/>
        </w:numPr>
        <w:spacing w:after="0" w:line="240" w:lineRule="auto"/>
      </w:pPr>
      <w:r>
        <w:t>The Great Tree-List Recursion Problem.</w:t>
      </w:r>
    </w:p>
    <w:p w:rsidR="00517ED9" w:rsidRDefault="00517ED9" w:rsidP="00517ED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Copy a linked list with next and </w:t>
      </w:r>
      <w:proofErr w:type="spellStart"/>
      <w:r>
        <w:t>arbit</w:t>
      </w:r>
      <w:proofErr w:type="spellEnd"/>
      <w:r>
        <w:t xml:space="preserve"> pointer</w:t>
      </w:r>
    </w:p>
    <w:p w:rsidR="00517ED9" w:rsidRDefault="00517ED9" w:rsidP="00517ED9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QuickSort</w:t>
      </w:r>
      <w:proofErr w:type="spellEnd"/>
      <w:r>
        <w:t xml:space="preserve"> on Doubly Linked List</w:t>
      </w:r>
    </w:p>
    <w:p w:rsidR="00517ED9" w:rsidRDefault="00517ED9" w:rsidP="00517ED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Swap </w:t>
      </w:r>
      <w:proofErr w:type="spellStart"/>
      <w:r>
        <w:t>Kth</w:t>
      </w:r>
      <w:proofErr w:type="spellEnd"/>
      <w:r>
        <w:t xml:space="preserve"> node from beginning with </w:t>
      </w:r>
      <w:proofErr w:type="spellStart"/>
      <w:r>
        <w:t>Kth</w:t>
      </w:r>
      <w:proofErr w:type="spellEnd"/>
      <w:r>
        <w:t xml:space="preserve"> node from end in a Linked List</w:t>
      </w:r>
    </w:p>
    <w:p w:rsidR="00517ED9" w:rsidRDefault="00517ED9" w:rsidP="00517ED9">
      <w:pPr>
        <w:pStyle w:val="ListParagraph"/>
        <w:numPr>
          <w:ilvl w:val="0"/>
          <w:numId w:val="4"/>
        </w:numPr>
        <w:spacing w:after="0" w:line="240" w:lineRule="auto"/>
      </w:pPr>
      <w:r>
        <w:t>Merge Sort for Doubly Linked List</w:t>
      </w:r>
    </w:p>
    <w:p w:rsidR="00517ED9" w:rsidRDefault="00517ED9" w:rsidP="00517ED9">
      <w:pPr>
        <w:spacing w:after="0" w:line="240" w:lineRule="auto"/>
      </w:pPr>
    </w:p>
    <w:p w:rsidR="00517ED9" w:rsidRDefault="00517ED9" w:rsidP="00517ED9">
      <w:pPr>
        <w:spacing w:after="0" w:line="240" w:lineRule="auto"/>
      </w:pPr>
      <w:r>
        <w:t>Stacks:</w:t>
      </w:r>
    </w:p>
    <w:p w:rsidR="00517ED9" w:rsidRDefault="00517ED9" w:rsidP="00517ED9">
      <w:pPr>
        <w:spacing w:after="0" w:line="240" w:lineRule="auto"/>
      </w:pPr>
      <w:r>
        <w:tab/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Introduction to Stack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Infix to Postfix Conversion using Stack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Evaluation of Postfix Expression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Reverse a String using Stack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Implement two stacks in an array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Check for balanced parentheses in an expression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Next Greater Element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Reverse a stack using recursion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Sort a stack using recursion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The Stock Span Problem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Design and Implement Special Stack Data Structure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Implement Stack using Queues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Design a stack with operations on middle element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How to efficiently implement k stacks in a single array?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Iterative Tower of Hanoi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Length of the longest valid substring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Find maximum of minimum for every window size in a given array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Check if a given array can represent Preorder Traversal of Binary Search Tree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Minimum number of bracket reversals needed to make an expression balanced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Iterative Depth First Traversal of Graph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How to create </w:t>
      </w:r>
      <w:proofErr w:type="spellStart"/>
      <w:r>
        <w:t>mergable</w:t>
      </w:r>
      <w:proofErr w:type="spellEnd"/>
      <w:r>
        <w:t xml:space="preserve"> stack?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Print ancestors of a given binary tree node without recursion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Expression Evaluation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Largest Rectangular Area in a Histogram | Set 2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The Celebrity Problem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Iterative </w:t>
      </w:r>
      <w:proofErr w:type="spellStart"/>
      <w:r>
        <w:t>Postorder</w:t>
      </w:r>
      <w:proofErr w:type="spellEnd"/>
      <w:r>
        <w:t xml:space="preserve"> Traversal | Set 2 (Using One Stack)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 xml:space="preserve">Iterative </w:t>
      </w:r>
      <w:proofErr w:type="spellStart"/>
      <w:r>
        <w:t>Postorder</w:t>
      </w:r>
      <w:proofErr w:type="spellEnd"/>
      <w:r>
        <w:t xml:space="preserve"> Traversal | Set 1 (Using Two Stacks)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>Implement a stack using single queue</w:t>
      </w:r>
    </w:p>
    <w:p w:rsidR="00517ED9" w:rsidRDefault="00517ED9" w:rsidP="00517ED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Design a stack that supports </w:t>
      </w:r>
      <w:proofErr w:type="spellStart"/>
      <w:r>
        <w:t>getMin</w:t>
      </w:r>
      <w:proofErr w:type="spellEnd"/>
      <w:r>
        <w:t>() in O(1) time and O(1) extra space</w:t>
      </w:r>
    </w:p>
    <w:p w:rsidR="00517ED9" w:rsidRDefault="00517ED9" w:rsidP="00517ED9">
      <w:pPr>
        <w:spacing w:after="0" w:line="240" w:lineRule="auto"/>
      </w:pPr>
    </w:p>
    <w:p w:rsidR="00517ED9" w:rsidRDefault="00517ED9" w:rsidP="00517ED9">
      <w:pPr>
        <w:spacing w:after="0" w:line="240" w:lineRule="auto"/>
      </w:pPr>
      <w:r>
        <w:t>Queues:</w:t>
      </w:r>
    </w:p>
    <w:p w:rsidR="00517ED9" w:rsidRDefault="00517ED9" w:rsidP="00517ED9">
      <w:pPr>
        <w:spacing w:after="0" w:line="240" w:lineRule="auto"/>
      </w:pPr>
      <w:r>
        <w:tab/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r>
        <w:t>Queue Introduction and Array Implementation</w:t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r>
        <w:t>Linked List Implementation of Queue</w:t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r>
        <w:t>Applications of Queue Data Structure</w:t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r>
        <w:t>Priority Queue Introduction</w:t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Deque</w:t>
      </w:r>
      <w:proofErr w:type="spellEnd"/>
      <w:r>
        <w:t xml:space="preserve"> (Introduction and Applications)</w:t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r>
        <w:t>Implement Queue using Stacks</w:t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r>
        <w:t>Check whether a given Binary Tree is Complete or not</w:t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r>
        <w:t>Find the largest multiple of 3</w:t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r>
        <w:t>Find the first circular tour that visits all petrol pumps</w:t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Maximum of all </w:t>
      </w:r>
      <w:proofErr w:type="spellStart"/>
      <w:r>
        <w:t>subarrays</w:t>
      </w:r>
      <w:proofErr w:type="spellEnd"/>
      <w:r>
        <w:t xml:space="preserve"> of size k</w:t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r>
        <w:t>An Interesting Method to Generate Binary Numbers from 1 to n</w:t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r>
        <w:t>How to efficiently implement k Queues in a single array?</w:t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r>
        <w:t>Minimum time required to rot all oranges</w:t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r>
        <w:t>Iterative Method to find Height of Binary Tree</w:t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r>
        <w:t>Construct Complete Binary Tree from its Linked List Representation</w:t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r>
        <w:t>Implement LRU Cache</w:t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r>
        <w:t>Breadth First Traversal for a Graph</w:t>
      </w:r>
    </w:p>
    <w:p w:rsidR="00517ED9" w:rsidRDefault="00517ED9" w:rsidP="00517ED9">
      <w:pPr>
        <w:pStyle w:val="ListParagraph"/>
        <w:numPr>
          <w:ilvl w:val="0"/>
          <w:numId w:val="6"/>
        </w:numPr>
        <w:spacing w:after="0" w:line="240" w:lineRule="auto"/>
      </w:pPr>
      <w:r>
        <w:t>Implement a stack using single queue</w:t>
      </w:r>
    </w:p>
    <w:p w:rsidR="00517ED9" w:rsidRDefault="00517ED9" w:rsidP="00517ED9">
      <w:pPr>
        <w:spacing w:after="0" w:line="240" w:lineRule="auto"/>
      </w:pPr>
    </w:p>
    <w:p w:rsidR="00517ED9" w:rsidRDefault="00517ED9" w:rsidP="00517ED9">
      <w:pPr>
        <w:spacing w:after="0" w:line="240" w:lineRule="auto"/>
      </w:pPr>
      <w:r>
        <w:t>Binary Tree:</w:t>
      </w:r>
    </w:p>
    <w:p w:rsidR="00517ED9" w:rsidRDefault="00517ED9" w:rsidP="00517ED9">
      <w:pPr>
        <w:spacing w:after="0" w:line="240" w:lineRule="auto"/>
      </w:pPr>
      <w:r>
        <w:tab/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Binary Tree Introduction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Handshaking Lemma and Interesting Tree Properties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Binary Tree Properties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Types of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Enumeration of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Applications of tree data structure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Tree Traversals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BFS vs DFS for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Level Order Tree Traversal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Print level order traversal line by line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Inorder</w:t>
      </w:r>
      <w:proofErr w:type="spellEnd"/>
      <w:r>
        <w:t xml:space="preserve"> Tree Traversal without Recursion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Inorder</w:t>
      </w:r>
      <w:proofErr w:type="spellEnd"/>
      <w:r>
        <w:t xml:space="preserve"> Tree Traversal without recursion and without stack!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Threaded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Size of a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Determine if Two Trees are Identical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Maximum Depth or Height of a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Write a C program to </w:t>
      </w:r>
      <w:proofErr w:type="gramStart"/>
      <w:r>
        <w:t>Delete</w:t>
      </w:r>
      <w:proofErr w:type="gramEnd"/>
      <w:r>
        <w:t xml:space="preserve"> a Tree.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Write an Efficient C Function to Convert a Binary Tree into its Mirror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If you are given two traversal sequences, can you construct the binary tree?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Given a binary tree, print out </w:t>
      </w:r>
      <w:proofErr w:type="gramStart"/>
      <w:r>
        <w:t>all of its</w:t>
      </w:r>
      <w:proofErr w:type="gramEnd"/>
      <w:r>
        <w:t xml:space="preserve"> root-to-leaf paths one per line.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The Great Tree-List Recursion Problem.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Count leaf nodes in a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Level order traversal in spiral form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Check for Children Sum Property in a Binary Tree.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Convert an arbitrary Binary Tree to a tree that holds Children Sum Property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Diameter of a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How to determine if a binary tree is height-balanced?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Root to leaf path sum equal to a given number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Construct Tree from given </w:t>
      </w:r>
      <w:proofErr w:type="spellStart"/>
      <w:r>
        <w:t>Inorder</w:t>
      </w:r>
      <w:proofErr w:type="spellEnd"/>
      <w:r>
        <w:t xml:space="preserve"> and Preorder traversals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Given a binary tree, print all root-to-leaf paths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Double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Maximum width of a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Foldable Binary Trees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Print nodes at k distance from root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Get Level of a node in a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Print Ancestors of a given node in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Check if a given Binary Tree is </w:t>
      </w:r>
      <w:proofErr w:type="spellStart"/>
      <w:r>
        <w:t>SumTree</w:t>
      </w:r>
      <w:proofErr w:type="spellEnd"/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Check if a binary tree is </w:t>
      </w:r>
      <w:proofErr w:type="spellStart"/>
      <w:r>
        <w:t>subtree</w:t>
      </w:r>
      <w:proofErr w:type="spellEnd"/>
      <w:r>
        <w:t xml:space="preserve"> of another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Connect nodes at same level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Connect nodes at same level using constant extra space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Populate </w:t>
      </w:r>
      <w:proofErr w:type="spellStart"/>
      <w:r>
        <w:t>Inorder</w:t>
      </w:r>
      <w:proofErr w:type="spellEnd"/>
      <w:r>
        <w:t xml:space="preserve"> Successor for all nodes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Convert a given tree to its Sum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Vertical Sum in a given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Find the maximum sum leaf to root path in a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Construct Special Binary Tree from given </w:t>
      </w:r>
      <w:proofErr w:type="spellStart"/>
      <w:r>
        <w:t>Inorder</w:t>
      </w:r>
      <w:proofErr w:type="spellEnd"/>
      <w:r>
        <w:t xml:space="preserve"> traversal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Construct a special tree from given preorder traversal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Check whether a given Binary Tree is Complete or not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Boundary Traversal of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Construct Full Binary Tree from given preorder and </w:t>
      </w:r>
      <w:proofErr w:type="spellStart"/>
      <w:r>
        <w:t>postorder</w:t>
      </w:r>
      <w:proofErr w:type="spellEnd"/>
      <w:r>
        <w:t xml:space="preserve"> traversals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Iterative Preorder Traversal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Morris traversal for Preorder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Linked complete binary tree &amp; its creation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Ternary Search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Largest Independent Set Problem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Iterative </w:t>
      </w:r>
      <w:proofErr w:type="spellStart"/>
      <w:r>
        <w:t>Postorder</w:t>
      </w:r>
      <w:proofErr w:type="spellEnd"/>
      <w:r>
        <w:t xml:space="preserve"> Traversal | Set 1 (Using Two Stacks)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Iterative </w:t>
      </w:r>
      <w:proofErr w:type="spellStart"/>
      <w:r>
        <w:t>Postorder</w:t>
      </w:r>
      <w:proofErr w:type="spellEnd"/>
      <w:r>
        <w:t xml:space="preserve"> Traversal | Set 2 (Using One Stack)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Reverse Level Order Traversal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Construct Complete Binary Tree from its Linked List Representation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Convert a given Binary Tree to Doubly Linked List | Set 1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Tree Isomorphism Problem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Find all possible interpretations of an array of digits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Iterative Method to find Height of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Custom Tree Problem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Convert a given Binary Tree to Doubly Linked List | Set 2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Print ancestors of a given binary tree node without recursion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Difference between sums of odd level and even level nodes of a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Print </w:t>
      </w:r>
      <w:proofErr w:type="spellStart"/>
      <w:r>
        <w:t>Postorder</w:t>
      </w:r>
      <w:proofErr w:type="spellEnd"/>
      <w:r>
        <w:t xml:space="preserve"> traversal from given </w:t>
      </w:r>
      <w:proofErr w:type="spellStart"/>
      <w:r>
        <w:t>Inorder</w:t>
      </w:r>
      <w:proofErr w:type="spellEnd"/>
      <w:r>
        <w:t xml:space="preserve"> and Preorder traversals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Find depth of the deepest odd level leaf node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Check if all leaves are at same level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Print Left View of a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Remove all nodes which don’t lie in any path with sum&gt;= k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Extract Leaves of a Binary Tree in a Doubly Linked List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Deepest left leaf node in a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Find next right node of a given key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Sum of all the numbers that are formed from root to leaf paths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Convert a given Binary Tree to Doubly Linked List | Set 3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Lowest Common Ancestor in a Binary Tree | Set 1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Find distance between two given keys of a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Print all nodes that are at distance k from a leaf node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Check if a given Binary Tree is height balanced like a Red-Black Tree,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Print all nodes at distance k from a given node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Print a Binary Tree in Vertical Order | Set 1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Construct a tree from </w:t>
      </w:r>
      <w:proofErr w:type="spellStart"/>
      <w:r>
        <w:t>Inorder</w:t>
      </w:r>
      <w:proofErr w:type="spellEnd"/>
      <w:r>
        <w:t xml:space="preserve"> and Level order traversals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Find the maximum path sum between two leaves of a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Reverse alternate levels of a perfect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Check if two nodes are cousins in a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Check if a binary tree is </w:t>
      </w:r>
      <w:proofErr w:type="spellStart"/>
      <w:r>
        <w:t>subtree</w:t>
      </w:r>
      <w:proofErr w:type="spellEnd"/>
      <w:r>
        <w:t xml:space="preserve"> of another binary tree | Set 2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Serialize and </w:t>
      </w:r>
      <w:proofErr w:type="spellStart"/>
      <w:r>
        <w:t>Deserialize</w:t>
      </w:r>
      <w:proofErr w:type="spellEnd"/>
      <w:r>
        <w:t xml:space="preserve"> a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Print nodes between two given level numbers of a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closest leaf in a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Convert a Binary Tree to Threaded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Print Nodes in Top View of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Bottom View of a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Perfect Binary Tree Specific Level Order Traversal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Convert left-right representation of a </w:t>
      </w:r>
      <w:proofErr w:type="spellStart"/>
      <w:r>
        <w:t>bianry</w:t>
      </w:r>
      <w:proofErr w:type="spellEnd"/>
      <w:r>
        <w:t xml:space="preserve"> tree to down-right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Minimum no. of iterations to pass information to all nodes in the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Clone a Binary Tree with Random Pointers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Given a binary tree, how do you remove all the half nodes?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Vertex Cover Problem | Set 2 (Dynamic Programming Solution for Tree)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Check whether a binary tree is a full binary tree or not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Find sum of all left leaves in a given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Remove nodes on root to leaf paths of length &lt; K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Find Count of Single Valued </w:t>
      </w:r>
      <w:proofErr w:type="spellStart"/>
      <w:r>
        <w:t>Subtrees</w:t>
      </w:r>
      <w:proofErr w:type="spellEnd"/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Check if a given array can represent Preorder Traversal of Binary Search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Mirror of n-</w:t>
      </w:r>
      <w:proofErr w:type="spellStart"/>
      <w:r>
        <w:t>ary</w:t>
      </w:r>
      <w:proofErr w:type="spellEnd"/>
      <w:r>
        <w:t xml:space="preserve">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Find multiplication of sums of data of leaves at sane levels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Succinct Encoding of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Construct Binary Tree from given Parent Array representation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Symmetric Tree (Mirror Image of itself)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Find Minimum Depth of a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Maximum Path Sum in a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Expression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Check whether a binary tree is a complete tree or not | Set 2 (Recursive Solution)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Change a Binary Tree so that every node stores sum of all nodes in left </w:t>
      </w:r>
      <w:proofErr w:type="spellStart"/>
      <w:r>
        <w:t>subtree</w:t>
      </w:r>
      <w:proofErr w:type="spellEnd"/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Iterative Search for a key ‘x’ in Binary Tree</w:t>
      </w:r>
    </w:p>
    <w:p w:rsidR="00517ED9" w:rsidRDefault="00517ED9" w:rsidP="00517ED9">
      <w:pPr>
        <w:pStyle w:val="ListParagraph"/>
        <w:numPr>
          <w:ilvl w:val="0"/>
          <w:numId w:val="7"/>
        </w:numPr>
        <w:spacing w:after="0" w:line="240" w:lineRule="auto"/>
      </w:pPr>
      <w:r>
        <w:t>Find maximum (or minimum) in Binary Tree</w:t>
      </w:r>
    </w:p>
    <w:p w:rsidR="00517ED9" w:rsidRDefault="00517ED9" w:rsidP="00517ED9">
      <w:pPr>
        <w:spacing w:after="0" w:line="240" w:lineRule="auto"/>
      </w:pPr>
    </w:p>
    <w:p w:rsidR="00517ED9" w:rsidRDefault="00517ED9" w:rsidP="00517ED9">
      <w:pPr>
        <w:spacing w:after="0" w:line="240" w:lineRule="auto"/>
      </w:pPr>
      <w:r>
        <w:lastRenderedPageBreak/>
        <w:t>Binary Search Tree: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Search and Insert in BST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Deletion from BST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Data Structure for a single resource reservations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Advantages of BST over Hash Table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Minimum value in a Binary Search Tree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Inorder</w:t>
      </w:r>
      <w:proofErr w:type="spellEnd"/>
      <w:r>
        <w:t xml:space="preserve"> predecessor and successor for a given key in BST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Check if a binary tree is BST or not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Lowest Common Ancestor in a Binary Search Tree.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Sorted order printing of a given array that represents a BST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Inorder</w:t>
      </w:r>
      <w:proofErr w:type="spellEnd"/>
      <w:r>
        <w:t xml:space="preserve"> Successor in Binary Search Tree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Find k-</w:t>
      </w:r>
      <w:proofErr w:type="spellStart"/>
      <w:r>
        <w:t>th</w:t>
      </w:r>
      <w:proofErr w:type="spellEnd"/>
      <w:r>
        <w:t xml:space="preserve"> smallest element in BST (Order Statistics in BST)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K’th</w:t>
      </w:r>
      <w:proofErr w:type="spellEnd"/>
      <w:r>
        <w:t xml:space="preserve"> smallest element in BST using O(1) Extra Space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Print BST keys in the given range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Sorted Array to Balanced BST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Find the largest BST </w:t>
      </w:r>
      <w:proofErr w:type="spellStart"/>
      <w:r>
        <w:t>subtree</w:t>
      </w:r>
      <w:proofErr w:type="spellEnd"/>
      <w:r>
        <w:t xml:space="preserve"> in a given Binary Tree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Check for Identical BSTs without building the trees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Add all greater values to every node in a given BST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Remove BST keys outside the given range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Check if each internal node of a BST has exactly one child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Find if there is a triplet in a Balanced BST that adds to zero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Merge two BSTs with limited extra space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Two nodes of a BST are swapped, correct the BST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Construct BST from given preorder traversal | Set 1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Construct BST from given preorder traversal | Set 2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Floor and Ceil from a BST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Convert a BST to a Binary Tree such that sum of all greater keys is added to every key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Sorted Linked List to Balanced BST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In-place conversion of Sorted DLL to Balanced BST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Find a pair with given sum in a Balanced BST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Total number of possible Binary Search Trees with n keys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Merge Two Balanced Binary Search Trees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Binary Tree to Binary Search Tree Conversion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Transform a BST to greater sum tree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K’th</w:t>
      </w:r>
      <w:proofErr w:type="spellEnd"/>
      <w:r>
        <w:t xml:space="preserve"> Largest Element in BST when modification to BST is not allowed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How to handle duplicates in Binary Search Tree?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Print Common Nodes in Two Binary Search Trees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Construct all possible BSTs for keys 1 to N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Print Common Nodes in Two Binary Search Trees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Count BST </w:t>
      </w:r>
      <w:proofErr w:type="spellStart"/>
      <w:r>
        <w:t>subtrees</w:t>
      </w:r>
      <w:proofErr w:type="spellEnd"/>
      <w:r>
        <w:t xml:space="preserve"> that lie in given range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Count BST nodes that lie in a given range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How to implement decrease key or change key in Binary Search Tree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Second largest element in BST</w:t>
      </w:r>
    </w:p>
    <w:p w:rsidR="00517ED9" w:rsidRDefault="00517ED9" w:rsidP="00517ED9">
      <w:pPr>
        <w:pStyle w:val="ListParagraph"/>
        <w:numPr>
          <w:ilvl w:val="0"/>
          <w:numId w:val="8"/>
        </w:numPr>
        <w:spacing w:after="0" w:line="240" w:lineRule="auto"/>
      </w:pPr>
      <w:r>
        <w:t>Count inversions in an array | Set 2 (Using Self-Balancing BST)</w:t>
      </w:r>
    </w:p>
    <w:p w:rsidR="00517ED9" w:rsidRDefault="00517ED9" w:rsidP="00517ED9">
      <w:pPr>
        <w:spacing w:after="0" w:line="240" w:lineRule="auto"/>
      </w:pPr>
    </w:p>
    <w:p w:rsidR="00517ED9" w:rsidRDefault="00517ED9" w:rsidP="00517ED9">
      <w:pPr>
        <w:spacing w:after="0" w:line="240" w:lineRule="auto"/>
      </w:pPr>
      <w:r>
        <w:t>Matrix:</w:t>
      </w:r>
    </w:p>
    <w:p w:rsidR="00517ED9" w:rsidRDefault="00517ED9" w:rsidP="00517ED9">
      <w:pPr>
        <w:spacing w:after="0" w:line="240" w:lineRule="auto"/>
      </w:pPr>
      <w:r>
        <w:tab/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Search in a row wise and column wise sorted matrix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Print a given matrix in spiral form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A Boolean Matrix Question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Print unique rows in a given </w:t>
      </w:r>
      <w:proofErr w:type="spellStart"/>
      <w:r>
        <w:t>boolean</w:t>
      </w:r>
      <w:proofErr w:type="spellEnd"/>
      <w:r>
        <w:t xml:space="preserve"> matrix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Maximum size square sub-matrix with all 1s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Inplace</w:t>
      </w:r>
      <w:proofErr w:type="spellEnd"/>
      <w:r>
        <w:t xml:space="preserve"> M x N size matrix transpose | Updated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Print Matrix Diagonally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Dynamic Programming | Set 27 (Maximum sum rectangle in a 2D matrix)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Strassen’s</w:t>
      </w:r>
      <w:proofErr w:type="spellEnd"/>
      <w:r>
        <w:t xml:space="preserve"> Matrix Multiplication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Create a matrix with alternating rectangles of O and X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Find the row with maximum number of 1s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Print all elements in sorted order from row and column wise sorted matrix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Given an n x n square matrix, find sum of all sub-squares of size k x k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Count number of islands where every island is row-wise and column-wise separated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Given a matrix of ‘O’ and ‘X’, replace ‘O’ with ‘X’ if surrounded by ‘X’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Find the longest path in a matrix with given constraints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Given a Boolean Matrix, find k such that all elements in </w:t>
      </w:r>
      <w:proofErr w:type="spellStart"/>
      <w:r>
        <w:t>k’th</w:t>
      </w:r>
      <w:proofErr w:type="spellEnd"/>
      <w:r>
        <w:t xml:space="preserve"> row are 0 and </w:t>
      </w:r>
      <w:proofErr w:type="spellStart"/>
      <w:r>
        <w:t>k’th</w:t>
      </w:r>
      <w:proofErr w:type="spellEnd"/>
      <w:r>
        <w:t xml:space="preserve"> column are 1.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Find the largest rectangle of 1’s with swapping of columns allowed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Validity of a given Tic-Tac-Toe board configuration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Minimum Initial Points to Reach Destination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Find length of the longest consecutive path from a given starting character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Collect maximum points in a grid using two traversals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Rotate Matrix Elements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Find sum of all elements in a matrix except the elements in row and/or column of given cell?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Find a common element in all rows of a given row-wise sorted matrix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Number of paths with exactly k coins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Collect maximum coins before hitting a dead end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Program for Rank of Matrix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Submatrix</w:t>
      </w:r>
      <w:proofErr w:type="spellEnd"/>
      <w:r>
        <w:t xml:space="preserve"> Sum Queries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Maximum size rectangle binary sub-matrix with all 1s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Count Negative Numbers in a Column-Wise and Row-Wise Sorted Matrix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Construct Ancestor Matrix from a Given Binary Tree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Construct tree from ancestor matrix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In-place convert matrix in specific order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Common elements in all rows of a given matrix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Print maximum sum square sub-matrix of given size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Find a specific pair in Matrix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Find orientation of a pattern in a matrix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Shortest path in a Binary Maze</w:t>
      </w:r>
    </w:p>
    <w:p w:rsidR="00517ED9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Inplace</w:t>
      </w:r>
      <w:proofErr w:type="spellEnd"/>
      <w:r>
        <w:t xml:space="preserve"> rotate square matrix by 90 degrees</w:t>
      </w:r>
    </w:p>
    <w:p w:rsidR="00CF3B58" w:rsidRDefault="00517ED9" w:rsidP="00517ED9">
      <w:pPr>
        <w:pStyle w:val="ListParagraph"/>
        <w:numPr>
          <w:ilvl w:val="0"/>
          <w:numId w:val="9"/>
        </w:numPr>
        <w:spacing w:after="0" w:line="240" w:lineRule="auto"/>
      </w:pPr>
      <w:r>
        <w:t>Return previous element in an expanding matrix</w:t>
      </w:r>
    </w:p>
    <w:sectPr w:rsidR="00CF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CEF"/>
    <w:multiLevelType w:val="hybridMultilevel"/>
    <w:tmpl w:val="D59E8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D2537"/>
    <w:multiLevelType w:val="hybridMultilevel"/>
    <w:tmpl w:val="B50E7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D66F8"/>
    <w:multiLevelType w:val="hybridMultilevel"/>
    <w:tmpl w:val="63CACA08"/>
    <w:lvl w:ilvl="0" w:tplc="151891C8">
      <w:start w:val="1"/>
      <w:numFmt w:val="decimal"/>
      <w:lvlText w:val="%1.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957A7"/>
    <w:multiLevelType w:val="hybridMultilevel"/>
    <w:tmpl w:val="F850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A4908"/>
    <w:multiLevelType w:val="hybridMultilevel"/>
    <w:tmpl w:val="06CC0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50737"/>
    <w:multiLevelType w:val="hybridMultilevel"/>
    <w:tmpl w:val="0FC0B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A7445"/>
    <w:multiLevelType w:val="hybridMultilevel"/>
    <w:tmpl w:val="AF7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EC471F"/>
    <w:multiLevelType w:val="hybridMultilevel"/>
    <w:tmpl w:val="880CA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15588"/>
    <w:multiLevelType w:val="hybridMultilevel"/>
    <w:tmpl w:val="21FA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D9"/>
    <w:rsid w:val="001316A7"/>
    <w:rsid w:val="00160663"/>
    <w:rsid w:val="0016488E"/>
    <w:rsid w:val="00286A03"/>
    <w:rsid w:val="002B5CB5"/>
    <w:rsid w:val="002B6B7E"/>
    <w:rsid w:val="002C63C3"/>
    <w:rsid w:val="003A63CF"/>
    <w:rsid w:val="00412CAE"/>
    <w:rsid w:val="0044341F"/>
    <w:rsid w:val="004C6C9C"/>
    <w:rsid w:val="00517ED9"/>
    <w:rsid w:val="00622217"/>
    <w:rsid w:val="006670D3"/>
    <w:rsid w:val="006942E1"/>
    <w:rsid w:val="006F1C29"/>
    <w:rsid w:val="00707F5B"/>
    <w:rsid w:val="00840833"/>
    <w:rsid w:val="00933579"/>
    <w:rsid w:val="009404CB"/>
    <w:rsid w:val="00971064"/>
    <w:rsid w:val="00A0149B"/>
    <w:rsid w:val="00A11D9E"/>
    <w:rsid w:val="00B172DB"/>
    <w:rsid w:val="00B43CB9"/>
    <w:rsid w:val="00BE1BBC"/>
    <w:rsid w:val="00C872DD"/>
    <w:rsid w:val="00CA6C07"/>
    <w:rsid w:val="00CC2C38"/>
    <w:rsid w:val="00CF3B58"/>
    <w:rsid w:val="00D06332"/>
    <w:rsid w:val="00E329F8"/>
    <w:rsid w:val="00EE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B7E67ED4.dotm</Template>
  <TotalTime>7469</TotalTime>
  <Pages>11</Pages>
  <Words>3491</Words>
  <Characters>19905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Great-West Life</Company>
  <LinksUpToDate>false</LinksUpToDate>
  <CharactersWithSpaces>23350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Rawal, Srishti</dc:creator>
  <cp:lastModifiedBy>Rawal, Srishti</cp:lastModifiedBy>
  <cp:revision>17</cp:revision>
  <dcterms:created xsi:type="dcterms:W3CDTF">2016-08-17T11:52:00Z</dcterms:created>
  <dcterms:modified xsi:type="dcterms:W3CDTF">2016-08-24T13:51:00Z</dcterms:modified>
</cp:coreProperties>
</file>